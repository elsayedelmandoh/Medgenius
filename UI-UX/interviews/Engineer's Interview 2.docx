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/>
        <w:rPr>
          <w:rFonts w:hint="cs"/>
          <w:lang w:val="en-GB"/>
        </w:rPr>
      </w:pPr>
      <w:r>
        <w:rPr>
          <w:rFonts w:hint="cs"/>
          <w:rtl/>
        </w:rPr>
        <w:t>السن : ٢٠                     مهندسه</w:t>
      </w: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t xml:space="preserve"> </w:t>
      </w:r>
      <w:r>
        <w:rPr>
          <w:rFonts w:hint="cs"/>
          <w:b/>
          <w:bCs/>
          <w:color w:val="F32957" w:themeColor="text2" w:themeTint="80"/>
          <w:rtl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ممكن تعرفي أي معلومه طبيه من جوجل وتثقي فيها؟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علي حسب التشخيص لو اعراض فيها شك مش هقدر اثق فيه لكن ك فكره عامه اقدر اخدها حاجه بديهيه للتاكيد عن المعلومه بس .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تقدري ترتاحي للدكتور اللي بتتعاملي معاه ازاي؟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انها تقدر تعبر عن المشكله بشكل أوضح قدامه غير لو بتوصف مجرد كتابه مثلاً.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صعوبات تقابلك وانتِ راحه مستشفي او عياده؟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حجز معاد بالتواجد عند الدكتور وتفضل المستشفى لان لو متعرفش طبيعه مرضها يقدر ينقلها للدكتور المناسب ف نفس الوقت لكن زياده الورق او الحاجات الروتينه ف المستشفيات الحكوميه والزحمه تخليني محبش اروح برده المستشفيات كتير.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هتحبس تستخدمي الويب سايت في البدايه ولا تفضلي انك تروحي العياده؟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لو في دكاتره هيكلموها متوفرين وفي تواصل معاهم بشكل شخصي ويشوف تاريخي المرضي هتجهه للويب سايت اكيد غير كدا العياده علشان اتعامل مع الدكتور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بتزوري الدكتور كام مره؟ 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 xml:space="preserve">بزوره كل شهرين لان بعاني من مرض حساسيه ف دايما عندي متابعه 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واجهتي أي مشكله في الحصول علي خدمه طبيه؟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عندي مشكله ف اني اعرف طبيعه مرضي ف بقعد الف كتير علشان اعرف أي المرض ولما اعرفه بقعد كتير افهمه واعرفه لو الدكتور جديد ، وان الخدمه الطبيه ممكن اخدها من شخص غير متخصص ف تيجي بشكل سلبي عليا ، ومش كل الدكاتره بياخدو تاريخي المرضي ويكون في كشف سريع.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عندك مشكله للوصول علي عياده او مستشفيات متخصصه؟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بُعد المسافه بيني وبين الدكتور الشاطر اللي بكون عايزه اوصله .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أي الاحتياجات الطبيه اللي شايفه انها لازم تتوفر لاي مريض؟</w:t>
      </w:r>
      <w:bookmarkStart w:id="0" w:name="_GoBack"/>
      <w:bookmarkEnd w:id="0"/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توافر التحاليل بشكل دوري للناس عامه ، وتشخيص دقيق مش سريع ، ويكون ليا ملف كامل عند الدكتور يقدر يوصل ل تاريخي المرضي كله من وقت م روحتله.</w:t>
      </w: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بتحجزي معاد عند الدكتور في العيادات ازاي؟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في الاغلب بيكون تليفونيا ، بس في دكاتره بالتواجد ودي مشكله علشان بياخد من وقتي كتير ولازم اني اضطر أكون موجوده.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حصل عندك او لاي حد من اهلك حاله طوارئ ومعرفتيش تتصرفي او توصلي للدكتور؟ وممكن ف الوقت دا تستخدمي الويب سايت؟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 xml:space="preserve"> اه حصلت، ووقتها اكيد هستعين بالويب سايت علشان اقدر اعمل أي حاجه واتواصل مع دكتور بشكل اسرع وكمان يكون الداتا بتاعتي وتاريخي المرضي موجود ومتسجل ع داتا بيز علشان متعرضش ل تشخصيش غلط.</w:t>
      </w: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 عندك تامين صحي او طبي ؟ 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لا معنديش ومبيتوفرليش أي ميزه من مميزاته للأسف.</w:t>
      </w: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اختيارك للدكتور علي أي أساس؟</w:t>
      </w:r>
    </w:p>
    <w:p>
      <w:pPr>
        <w:pStyle w:val="18"/>
        <w:numPr>
          <w:ilvl w:val="0"/>
          <w:numId w:val="0"/>
        </w:num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 xml:space="preserve">بختاره ع أساس سمعته ومن اراء ناس اعرفهم </w:t>
      </w:r>
    </w:p>
    <w:p>
      <w:pPr>
        <w:pStyle w:val="18"/>
        <w:numPr>
          <w:ilvl w:val="0"/>
          <w:numId w:val="0"/>
        </w:num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 مستنيه ايه من الويب سايت يقدمه ليكي ويفيدك؟</w:t>
      </w:r>
    </w:p>
    <w:p>
      <w:pPr>
        <w:pStyle w:val="18"/>
        <w:numPr>
          <w:ilvl w:val="0"/>
          <w:numId w:val="0"/>
        </w:numP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يكون في دكاتره شخصيا للتعامل ف اقدر أوصل لاي دكتور ف أي مكان وف أي وقت او حتي بشكل اسرع ، يفضل يكون في رقم موجود ع الويب سايت لحاله طوارئ ف اقدر ارن عليه وناس متخصصه تتواصل معايا بالطوارئ تحل أي حاجه مبدايا لغايه م ف نفس الوقت يقدرو يوصلوني بالدكتور بشكل اسرع ، يوفرلي اقرب صيدليه فيها العلاج اللي محتاجاه واقرب معمل تحاليل ومستشفي ليا .</w:t>
      </w:r>
    </w:p>
    <w:sectPr>
      <w:footerReference r:id="rId5" w:type="default"/>
      <w:pgSz w:w="12240" w:h="15840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8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AB4355"/>
    <w:multiLevelType w:val="multilevel"/>
    <w:tmpl w:val="68AB4355"/>
    <w:lvl w:ilvl="0" w:tentative="0">
      <w:start w:val="1"/>
      <w:numFmt w:val="decimal"/>
      <w:pStyle w:val="19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A6"/>
    <w:rsid w:val="000D2E05"/>
    <w:rsid w:val="000D4EE8"/>
    <w:rsid w:val="001432CE"/>
    <w:rsid w:val="001E2D76"/>
    <w:rsid w:val="002206DD"/>
    <w:rsid w:val="0023289C"/>
    <w:rsid w:val="00277214"/>
    <w:rsid w:val="00290F16"/>
    <w:rsid w:val="0029411E"/>
    <w:rsid w:val="003011A6"/>
    <w:rsid w:val="00311A44"/>
    <w:rsid w:val="00366FEF"/>
    <w:rsid w:val="003A39AA"/>
    <w:rsid w:val="003A6B21"/>
    <w:rsid w:val="00404433"/>
    <w:rsid w:val="004269B0"/>
    <w:rsid w:val="00454921"/>
    <w:rsid w:val="00461961"/>
    <w:rsid w:val="00525360"/>
    <w:rsid w:val="00525BFD"/>
    <w:rsid w:val="0065377E"/>
    <w:rsid w:val="006922AC"/>
    <w:rsid w:val="006F4837"/>
    <w:rsid w:val="008827EA"/>
    <w:rsid w:val="008A3EA6"/>
    <w:rsid w:val="008B3968"/>
    <w:rsid w:val="008F7737"/>
    <w:rsid w:val="009860C0"/>
    <w:rsid w:val="009A0511"/>
    <w:rsid w:val="009B5B74"/>
    <w:rsid w:val="009E41C9"/>
    <w:rsid w:val="00A6612E"/>
    <w:rsid w:val="00A72601"/>
    <w:rsid w:val="00A851E3"/>
    <w:rsid w:val="00AB1002"/>
    <w:rsid w:val="00B20ECE"/>
    <w:rsid w:val="00B365D6"/>
    <w:rsid w:val="00B5095A"/>
    <w:rsid w:val="00B72E1D"/>
    <w:rsid w:val="00BA5106"/>
    <w:rsid w:val="00C04B3F"/>
    <w:rsid w:val="00D767B4"/>
    <w:rsid w:val="00E03FB4"/>
    <w:rsid w:val="00E7551A"/>
    <w:rsid w:val="00F839E6"/>
    <w:rsid w:val="67D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character" w:styleId="14">
    <w:name w:val="Emphasis"/>
    <w:basedOn w:val="11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5">
    <w:name w:val="foot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Bullet"/>
    <w:basedOn w:val="1"/>
    <w:qFormat/>
    <w:uiPriority w:val="9"/>
    <w:pPr>
      <w:numPr>
        <w:ilvl w:val="0"/>
        <w:numId w:val="1"/>
      </w:numPr>
    </w:pPr>
  </w:style>
  <w:style w:type="paragraph" w:styleId="19">
    <w:name w:val="List Number"/>
    <w:basedOn w:val="1"/>
    <w:qFormat/>
    <w:uiPriority w:val="9"/>
    <w:pPr>
      <w:numPr>
        <w:ilvl w:val="0"/>
        <w:numId w:val="2"/>
      </w:numPr>
    </w:pPr>
  </w:style>
  <w:style w:type="character" w:styleId="20">
    <w:name w:val="Strong"/>
    <w:basedOn w:val="11"/>
    <w:semiHidden/>
    <w:unhideWhenUsed/>
    <w:qFormat/>
    <w:uiPriority w:val="22"/>
    <w:rPr>
      <w:b/>
      <w:bCs/>
    </w:rPr>
  </w:style>
  <w:style w:type="paragraph" w:styleId="21">
    <w:name w:val="Subtitle"/>
    <w:basedOn w:val="1"/>
    <w:link w:val="28"/>
    <w:semiHidden/>
    <w:unhideWhenUsed/>
    <w:qFormat/>
    <w:uiPriority w:val="11"/>
    <w:pPr>
      <w:spacing w:after="520"/>
      <w:contextualSpacing/>
    </w:pPr>
    <w:rPr>
      <w:rFonts w:eastAsiaTheme="minorEastAsia"/>
      <w:caps/>
      <w:sz w:val="40"/>
    </w:rPr>
  </w:style>
  <w:style w:type="paragraph" w:styleId="22">
    <w:name w:val="Title"/>
    <w:basedOn w:val="1"/>
    <w:link w:val="27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4">
    <w:name w:val="Header Char"/>
    <w:basedOn w:val="11"/>
    <w:link w:val="16"/>
    <w:qFormat/>
    <w:uiPriority w:val="99"/>
  </w:style>
  <w:style w:type="character" w:customStyle="1" w:styleId="25">
    <w:name w:val="Footer Char"/>
    <w:basedOn w:val="11"/>
    <w:link w:val="15"/>
    <w:qFormat/>
    <w:uiPriority w:val="99"/>
  </w:style>
  <w:style w:type="character" w:styleId="26">
    <w:name w:val="Placeholder Text"/>
    <w:basedOn w:val="11"/>
    <w:semiHidden/>
    <w:qFormat/>
    <w:uiPriority w:val="99"/>
    <w:rPr>
      <w:color w:val="808080"/>
    </w:rPr>
  </w:style>
  <w:style w:type="character" w:customStyle="1" w:styleId="27">
    <w:name w:val="Title Char"/>
    <w:basedOn w:val="11"/>
    <w:link w:val="22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Subtitle Char"/>
    <w:basedOn w:val="11"/>
    <w:link w:val="21"/>
    <w:semiHidden/>
    <w:qFormat/>
    <w:uiPriority w:val="11"/>
    <w:rPr>
      <w:rFonts w:eastAsiaTheme="minorEastAsia"/>
      <w:caps/>
      <w:sz w:val="40"/>
    </w:rPr>
  </w:style>
  <w:style w:type="character" w:customStyle="1" w:styleId="29">
    <w:name w:val="Intense Reference"/>
    <w:basedOn w:val="11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Book Title"/>
    <w:basedOn w:val="11"/>
    <w:semiHidden/>
    <w:unhideWhenUsed/>
    <w:qFormat/>
    <w:uiPriority w:val="33"/>
    <w:rPr>
      <w:bCs/>
      <w:iCs/>
      <w:spacing w:val="0"/>
      <w:u w:val="single"/>
    </w:rPr>
  </w:style>
  <w:style w:type="character" w:customStyle="1" w:styleId="3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1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1">
    <w:name w:val="Quote"/>
    <w:basedOn w:val="1"/>
    <w:next w:val="1"/>
    <w:link w:val="42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2">
    <w:name w:val="Quote Char"/>
    <w:basedOn w:val="11"/>
    <w:link w:val="41"/>
    <w:semiHidden/>
    <w:qFormat/>
    <w:uiPriority w:val="29"/>
    <w:rPr>
      <w:i/>
      <w:iCs/>
      <w:sz w:val="36"/>
    </w:rPr>
  </w:style>
  <w:style w:type="paragraph" w:styleId="43">
    <w:name w:val="Intense Quote"/>
    <w:basedOn w:val="1"/>
    <w:next w:val="1"/>
    <w:link w:val="44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4">
    <w:name w:val="Intense Quote Char"/>
    <w:basedOn w:val="11"/>
    <w:link w:val="43"/>
    <w:semiHidden/>
    <w:uiPriority w:val="30"/>
    <w:rPr>
      <w:b/>
      <w:i/>
      <w:iCs/>
      <w:sz w:val="36"/>
    </w:rPr>
  </w:style>
  <w:style w:type="character" w:customStyle="1" w:styleId="45">
    <w:name w:val="Subtle Reference"/>
    <w:basedOn w:val="11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27413789-47C2-6B43-9AA9-1CE2616AAF21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{27413789-47C2-6B43-9AA9-1CE2616AAF21}tf16392134.dotx</Template>
  <Pages>1</Pages>
  <Words>363</Words>
  <Characters>2075</Characters>
  <Lines>17</Lines>
  <Paragraphs>4</Paragraphs>
  <TotalTime>1</TotalTime>
  <ScaleCrop>false</ScaleCrop>
  <LinksUpToDate>false</LinksUpToDate>
  <CharactersWithSpaces>2434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2023-11-11T18:05:00Z</dcterms:created>
  <dc:creator>eman123mostafa@outlook.com</dc:creator>
  <cp:lastModifiedBy>Elsayed Elmandoh</cp:lastModifiedBy>
  <dcterms:modified xsi:type="dcterms:W3CDTF">2023-11-27T19:16:30Z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D7ABA6A8441B42B9B1A6AEEA712DA4AE_12</vt:lpwstr>
  </property>
</Properties>
</file>