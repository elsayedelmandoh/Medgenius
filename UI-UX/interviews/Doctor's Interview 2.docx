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tl/>
        </w:rPr>
      </w:pPr>
      <w:r>
        <w:rPr>
          <w:rFonts w:hint="cs"/>
          <w:rtl/>
        </w:rPr>
        <w:t>السن : ٢٠                  طبيب</w:t>
      </w:r>
      <w:bookmarkStart w:id="0" w:name="_GoBack"/>
      <w:bookmarkEnd w:id="0"/>
    </w:p>
    <w:p>
      <w:pPr>
        <w:rPr>
          <w:b/>
          <w:bCs/>
          <w:color w:val="F32957" w:themeColor="text2" w:themeTint="80"/>
          <w:rtl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ازاي شايف التكنولوجيا هتسهل عليك التعامل مع المريض وف تشخصيه؟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14:textFill>
            <w14:solidFill>
              <w14:schemeClr w14:val="tx1"/>
            </w14:solidFill>
          </w14:textFill>
        </w:rPr>
        <w:t>هتساعدني ف المتابعه</w:t>
      </w: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، ويقدر يجمعلي كل تاريخه المرضي . 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تحب ك دكتور شغلك عليه او تقدم حاجه علي الويب سايت بديل للعياده او مع العياده؟</w:t>
      </w:r>
    </w:p>
    <w:p>
      <w:pPr>
        <w:rPr>
          <w:rFonts w:hint="cs" w:cstheme="minorBidi"/>
          <w:b/>
          <w:bCs/>
          <w:color w:val="000000" w:themeColor="text1"/>
          <w:rtl/>
          <w:lang w:val="en-GB" w:bidi="ar-EG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مقدرش الغي العياده لان في ناس تقدر تحب تتعامل مع الطبيب وهو معاه فعليا او حالات انا ك طبيب هحتاج فيها المريض ، لكن بعض الحالات تواجدي ع ويب سايت عادي هيكون ف صالحي وف صالح المريض ف توفير الوقت .</w:t>
      </w: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اللي شايفه ممكن يكون موجود ف الويب سايت يكون بيساعد المريض ويساعدك انت ك دكتور ف العلاج 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b/>
          <w:bCs/>
          <w:color w:val="000000" w:themeColor="text1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يوفر منبه يفكر المريض بمواعيد الادويه والتحاليل ، ويعرفه باقرب مكان للعلاج علشان يقدر يلتزم بالعلاج.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ايه المشكلات اللي بتواجهك ف المستشفيات والعيادات؟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الزحمه  ف الويب سايت وقتها هيكون سبب ف ان الزحمه هتقل ، وعدم توفير كل الاجهزه والخدمات اللي احتاجها ف العلاج للمريض وتوافر معدات قديمه .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تحب التشخيص المبدأي يكون ع الويب سايت عادي ولا تقابل المريض ؟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احب اقابل المريض علشان التعامل يكون احلي ومريح واجمع منه الداتا وكل حاجه هتطمن عليها بشكل احسن.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أي الحاجات الاساسيه اللي شايفها لازم تتوافر ك خدمه طبيه للمرضي ؟ 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 xml:space="preserve">التطعيم للجميع والتحاليل وفحوصات شامله وتوافر الادويه ف الوحدات الصحيه متكنش ناقصه لان ف الاغلب بتكون ناقصه ف يديهم البديل اللي ميكنش بنفس الكفاءه. </w:t>
      </w:r>
    </w:p>
    <w:p>
      <w:pPr>
        <w:rPr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hint="cs"/>
          <w:b/>
          <w:bCs/>
          <w:color w:val="F32957" w:themeColor="text2" w:themeTint="80"/>
          <w:rtl/>
          <w:lang w:val="en-GB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ايه المشكلات اللي ممكن تشوفها باستخدام الويب سايت؟</w:t>
      </w:r>
    </w:p>
    <w:p>
      <w:pPr>
        <w:rPr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rtl/>
          <w:lang w:val="en-GB"/>
          <w14:textFill>
            <w14:solidFill>
              <w14:schemeClr w14:val="tx1"/>
            </w14:solidFill>
          </w14:textFill>
        </w:rPr>
        <w:t>انه مش مجانيي هو هيحتاج ع الأقل مده علشان يقدر ياخد الثقه ف ممكن يأخذ مده شهرين مثلا وبعديها يبدا انه ب اشتراك او خلافه ، الناس بتتجه انهم يعرفو مثلا معلومه طبيه من علي جوجل لانه بكل ببساطه مجاني.</w:t>
      </w:r>
    </w:p>
    <w:p>
      <w:pPr>
        <w:rPr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lang w:val="en-GB"/>
        </w:rPr>
      </w:pPr>
    </w:p>
    <w:sectPr>
      <w:footerReference r:id="rId5" w:type="default"/>
      <w:pgSz w:w="12240" w:h="15840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8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AB4355"/>
    <w:multiLevelType w:val="multilevel"/>
    <w:tmpl w:val="68AB4355"/>
    <w:lvl w:ilvl="0" w:tentative="0">
      <w:start w:val="1"/>
      <w:numFmt w:val="decimal"/>
      <w:pStyle w:val="19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62"/>
    <w:rsid w:val="005A0A62"/>
    <w:rsid w:val="00811F81"/>
    <w:rsid w:val="00AC1FDD"/>
    <w:rsid w:val="5B3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HAnsi" w:cstheme="minorBidi"/>
      <w:color w:val="595959" w:themeColor="text1" w:themeTint="A6"/>
      <w:sz w:val="30"/>
      <w:szCs w:val="3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character" w:styleId="14">
    <w:name w:val="Emphasis"/>
    <w:basedOn w:val="11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5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Bullet"/>
    <w:basedOn w:val="1"/>
    <w:qFormat/>
    <w:uiPriority w:val="9"/>
    <w:pPr>
      <w:numPr>
        <w:ilvl w:val="0"/>
        <w:numId w:val="1"/>
      </w:numPr>
    </w:pPr>
  </w:style>
  <w:style w:type="paragraph" w:styleId="19">
    <w:name w:val="List Number"/>
    <w:basedOn w:val="1"/>
    <w:qFormat/>
    <w:uiPriority w:val="9"/>
    <w:pPr>
      <w:numPr>
        <w:ilvl w:val="0"/>
        <w:numId w:val="2"/>
      </w:numPr>
    </w:pPr>
  </w:style>
  <w:style w:type="character" w:styleId="20">
    <w:name w:val="Strong"/>
    <w:basedOn w:val="11"/>
    <w:semiHidden/>
    <w:unhideWhenUsed/>
    <w:qFormat/>
    <w:uiPriority w:val="22"/>
    <w:rPr>
      <w:b/>
      <w:bCs/>
    </w:rPr>
  </w:style>
  <w:style w:type="paragraph" w:styleId="21">
    <w:name w:val="Subtitle"/>
    <w:basedOn w:val="1"/>
    <w:link w:val="28"/>
    <w:semiHidden/>
    <w:unhideWhenUsed/>
    <w:qFormat/>
    <w:uiPriority w:val="11"/>
    <w:pPr>
      <w:spacing w:after="520"/>
      <w:contextualSpacing/>
    </w:pPr>
    <w:rPr>
      <w:rFonts w:eastAsiaTheme="minorEastAsia"/>
      <w:caps/>
      <w:sz w:val="40"/>
    </w:rPr>
  </w:style>
  <w:style w:type="paragraph" w:styleId="22">
    <w:name w:val="Title"/>
    <w:basedOn w:val="1"/>
    <w:link w:val="27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Header Char"/>
    <w:basedOn w:val="11"/>
    <w:link w:val="16"/>
    <w:uiPriority w:val="99"/>
  </w:style>
  <w:style w:type="character" w:customStyle="1" w:styleId="25">
    <w:name w:val="Footer Char"/>
    <w:basedOn w:val="11"/>
    <w:link w:val="15"/>
    <w:uiPriority w:val="99"/>
  </w:style>
  <w:style w:type="character" w:styleId="26">
    <w:name w:val="Placeholder Text"/>
    <w:basedOn w:val="11"/>
    <w:semiHidden/>
    <w:qFormat/>
    <w:uiPriority w:val="99"/>
    <w:rPr>
      <w:color w:val="808080"/>
    </w:rPr>
  </w:style>
  <w:style w:type="character" w:customStyle="1" w:styleId="27">
    <w:name w:val="Title Char"/>
    <w:basedOn w:val="11"/>
    <w:link w:val="22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Subtitle Char"/>
    <w:basedOn w:val="11"/>
    <w:link w:val="21"/>
    <w:semiHidden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1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1"/>
    <w:semiHidden/>
    <w:unhideWhenUsed/>
    <w:uiPriority w:val="33"/>
    <w:rPr>
      <w:bCs/>
      <w:iCs/>
      <w:spacing w:val="0"/>
      <w:u w:val="single"/>
    </w:rPr>
  </w:style>
  <w:style w:type="character" w:customStyle="1" w:styleId="3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1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1">
    <w:name w:val="Quote"/>
    <w:basedOn w:val="1"/>
    <w:next w:val="1"/>
    <w:link w:val="42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Quote Char"/>
    <w:basedOn w:val="11"/>
    <w:link w:val="41"/>
    <w:semiHidden/>
    <w:qFormat/>
    <w:uiPriority w:val="29"/>
    <w:rPr>
      <w:i/>
      <w:iCs/>
      <w:sz w:val="36"/>
    </w:rPr>
  </w:style>
  <w:style w:type="paragraph" w:styleId="43">
    <w:name w:val="Intense Quote"/>
    <w:basedOn w:val="1"/>
    <w:next w:val="1"/>
    <w:link w:val="44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Intense Quote Char"/>
    <w:basedOn w:val="11"/>
    <w:link w:val="43"/>
    <w:semiHidden/>
    <w:qFormat/>
    <w:uiPriority w:val="30"/>
    <w:rPr>
      <w:b/>
      <w:i/>
      <w:iCs/>
      <w:sz w:val="36"/>
    </w:rPr>
  </w:style>
  <w:style w:type="character" w:customStyle="1" w:styleId="45">
    <w:name w:val="Subtle Reference"/>
    <w:basedOn w:val="11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27413789-47C2-6B43-9AA9-1CE2616AAF21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{27413789-47C2-6B43-9AA9-1CE2616AAF21}tf16392134.dotx</Template>
  <Pages>1</Pages>
  <Words>212</Words>
  <Characters>1215</Characters>
  <Lines>10</Lines>
  <Paragraphs>2</Paragraphs>
  <TotalTime>12</TotalTime>
  <ScaleCrop>false</ScaleCrop>
  <LinksUpToDate>false</LinksUpToDate>
  <CharactersWithSpaces>1425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2023-11-11T18:45:00Z</dcterms:created>
  <dc:creator>eman123mostafa@outlook.com</dc:creator>
  <cp:lastModifiedBy>Elsayed Elmandoh</cp:lastModifiedBy>
  <dcterms:modified xsi:type="dcterms:W3CDTF">2023-11-27T19:16:57Z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F9E5FD1C729C4989A8F4D22F01F66A20_12</vt:lpwstr>
  </property>
</Properties>
</file>